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401079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855F25E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5E77EB" wp14:editId="452B4F82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B37B8A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440065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7404418" w14:textId="77777777" w:rsidR="001B2ABD" w:rsidRDefault="00BC4AF5" w:rsidP="001B2ABD">
            <w:pPr>
              <w:pStyle w:val="Title"/>
            </w:pPr>
            <w:r>
              <w:t>Matt Fredericks</w:t>
            </w:r>
          </w:p>
          <w:p w14:paraId="77813CA9" w14:textId="205F1A64" w:rsidR="001B2ABD" w:rsidRDefault="001B2ABD" w:rsidP="001B2ABD">
            <w:pPr>
              <w:pStyle w:val="Subtitle"/>
            </w:pPr>
          </w:p>
        </w:tc>
      </w:tr>
      <w:tr w:rsidR="001B2ABD" w14:paraId="3B5F331C" w14:textId="77777777" w:rsidTr="001B2ABD">
        <w:tc>
          <w:tcPr>
            <w:tcW w:w="3600" w:type="dxa"/>
          </w:tcPr>
          <w:p w14:paraId="268E2BB7" w14:textId="77777777" w:rsidR="00036450" w:rsidRDefault="00036450" w:rsidP="00036450"/>
          <w:sdt>
            <w:sdtPr>
              <w:id w:val="-1954003311"/>
              <w:placeholder>
                <w:docPart w:val="9E2216B1F1BA487D9D38E9A58C6C1BEF"/>
              </w:placeholder>
              <w:temporary/>
              <w:showingPlcHdr/>
              <w15:appearance w15:val="hidden"/>
            </w:sdtPr>
            <w:sdtEndPr/>
            <w:sdtContent>
              <w:p w14:paraId="372FD3D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B7A0E49DFDE48E081B0320B5D976A41"/>
              </w:placeholder>
              <w:temporary/>
              <w:showingPlcHdr/>
              <w15:appearance w15:val="hidden"/>
            </w:sdtPr>
            <w:sdtEndPr/>
            <w:sdtContent>
              <w:p w14:paraId="40DF8A9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AD4C3BB" w14:textId="77777777" w:rsidR="004D3011" w:rsidRDefault="00BC4AF5" w:rsidP="004D3011">
            <w:r>
              <w:t>(585)734-3812</w:t>
            </w:r>
          </w:p>
          <w:p w14:paraId="2F65C6F5" w14:textId="77777777" w:rsidR="004D3011" w:rsidRPr="004D3011" w:rsidRDefault="004D3011" w:rsidP="004D3011"/>
          <w:sdt>
            <w:sdtPr>
              <w:id w:val="67859272"/>
              <w:placeholder>
                <w:docPart w:val="297B6ADAB326422D8B0E802C907EBAC3"/>
              </w:placeholder>
              <w:temporary/>
              <w:showingPlcHdr/>
              <w15:appearance w15:val="hidden"/>
            </w:sdtPr>
            <w:sdtEndPr/>
            <w:sdtContent>
              <w:p w14:paraId="6E8E7FAA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6BC494B7" w14:textId="4FA95ACB" w:rsidR="004D3011" w:rsidRDefault="00316692" w:rsidP="004D3011">
            <w:proofErr w:type="spellStart"/>
            <w:r>
              <w:t>mattfredericks.dev</w:t>
            </w:r>
            <w:proofErr w:type="spellEnd"/>
            <w:r>
              <w:t xml:space="preserve"> </w:t>
            </w:r>
          </w:p>
          <w:p w14:paraId="2F0D00F4" w14:textId="17C06AE1" w:rsidR="002A0BE4" w:rsidRDefault="002A0BE4" w:rsidP="004D3011"/>
          <w:p w14:paraId="4BD0F348" w14:textId="2FC36797" w:rsidR="002A0BE4" w:rsidRDefault="002A0BE4" w:rsidP="004D3011">
            <w:r>
              <w:t>GITHUB:</w:t>
            </w:r>
          </w:p>
          <w:p w14:paraId="776E56FF" w14:textId="14AD25CB" w:rsidR="002A0BE4" w:rsidRDefault="002A0BE4" w:rsidP="004D3011">
            <w:r w:rsidRPr="002A0BE4">
              <w:t>github.com/</w:t>
            </w:r>
            <w:proofErr w:type="spellStart"/>
            <w:r w:rsidRPr="002A0BE4">
              <w:t>frederim</w:t>
            </w:r>
            <w:proofErr w:type="spellEnd"/>
          </w:p>
          <w:p w14:paraId="6F8A2956" w14:textId="77777777" w:rsidR="004D3011" w:rsidRDefault="004D3011" w:rsidP="004D3011"/>
          <w:sdt>
            <w:sdtPr>
              <w:id w:val="-240260293"/>
              <w:placeholder>
                <w:docPart w:val="77750CA80E894F9DB7631DD5ADFC460E"/>
              </w:placeholder>
              <w:temporary/>
              <w:showingPlcHdr/>
              <w15:appearance w15:val="hidden"/>
            </w:sdtPr>
            <w:sdtEndPr/>
            <w:sdtContent>
              <w:p w14:paraId="2260C7F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5E54FEF" w14:textId="77777777" w:rsidR="00BC4AF5" w:rsidRDefault="00BC4AF5" w:rsidP="004D3011">
            <w:r>
              <w:t>matt.m.fredericks@gmail.com</w:t>
            </w:r>
          </w:p>
          <w:p w14:paraId="798D6765" w14:textId="7FD445BA" w:rsidR="004D3011" w:rsidRPr="004D3011" w:rsidRDefault="004D3011" w:rsidP="004D3011"/>
        </w:tc>
        <w:tc>
          <w:tcPr>
            <w:tcW w:w="720" w:type="dxa"/>
          </w:tcPr>
          <w:p w14:paraId="40C48F5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9EF3FACE3DE4349923551DABC4684EF"/>
              </w:placeholder>
              <w:temporary/>
              <w:showingPlcHdr/>
              <w15:appearance w15:val="hidden"/>
            </w:sdtPr>
            <w:sdtEndPr/>
            <w:sdtContent>
              <w:p w14:paraId="4FBAF98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304A256" w14:textId="3D7D37B4" w:rsidR="00036450" w:rsidRPr="00036450" w:rsidRDefault="00904917" w:rsidP="00B359E4">
            <w:pPr>
              <w:pStyle w:val="Heading4"/>
            </w:pPr>
            <w:r>
              <w:t>Bachelor of Science in Computer Science</w:t>
            </w:r>
            <w:r w:rsidR="00D01151">
              <w:t xml:space="preserve"> and Software Engineering</w:t>
            </w:r>
          </w:p>
          <w:p w14:paraId="6E6C4951" w14:textId="14C04B21" w:rsidR="00904917" w:rsidRDefault="00904917" w:rsidP="00B359E4">
            <w:pPr>
              <w:pStyle w:val="Date"/>
            </w:pPr>
            <w:r>
              <w:t>Oregon State University</w:t>
            </w:r>
          </w:p>
          <w:p w14:paraId="73D4B0B4" w14:textId="5691CA68" w:rsidR="00036450" w:rsidRDefault="00597D47" w:rsidP="00B359E4">
            <w:pPr>
              <w:pStyle w:val="Date"/>
            </w:pPr>
            <w:r>
              <w:t>2014</w:t>
            </w:r>
            <w:r w:rsidR="00036450" w:rsidRPr="00B359E4">
              <w:t xml:space="preserve"> </w:t>
            </w:r>
            <w:r w:rsidR="00390272">
              <w:t>–</w:t>
            </w:r>
            <w:r>
              <w:t xml:space="preserve"> </w:t>
            </w:r>
            <w:r w:rsidR="00591FC0">
              <w:t>2023</w:t>
            </w:r>
          </w:p>
          <w:p w14:paraId="418BE612" w14:textId="14884D3D" w:rsidR="004D3011" w:rsidRDefault="00390272" w:rsidP="00036450">
            <w:r>
              <w:t>GPA: 3.3</w:t>
            </w:r>
          </w:p>
          <w:p w14:paraId="2F0623F8" w14:textId="77777777" w:rsidR="00036450" w:rsidRDefault="00036450" w:rsidP="00036450"/>
          <w:p w14:paraId="199EBC5C" w14:textId="29FE363C" w:rsidR="00036450" w:rsidRDefault="00904917" w:rsidP="00B359E4">
            <w:pPr>
              <w:pStyle w:val="Heading4"/>
            </w:pPr>
            <w:r>
              <w:t>Associates of Science in Network Technology Services</w:t>
            </w:r>
          </w:p>
          <w:p w14:paraId="18737244" w14:textId="0809FC66" w:rsidR="00904917" w:rsidRPr="00904917" w:rsidRDefault="00390272" w:rsidP="00904917">
            <w:r>
              <w:t>Santa Fe College</w:t>
            </w:r>
          </w:p>
          <w:p w14:paraId="79ACD209" w14:textId="5C6E23F7" w:rsidR="00036450" w:rsidRDefault="00390272" w:rsidP="00B359E4">
            <w:pPr>
              <w:pStyle w:val="Date"/>
            </w:pPr>
            <w:r>
              <w:t>2008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2010</w:t>
            </w:r>
          </w:p>
          <w:p w14:paraId="0866928D" w14:textId="5FB2931A" w:rsidR="00D358A8" w:rsidRPr="00D358A8" w:rsidRDefault="00D358A8" w:rsidP="00D358A8">
            <w:r>
              <w:t xml:space="preserve">Honor Society: </w:t>
            </w:r>
            <w:r w:rsidR="00C64A2F">
              <w:t>P</w:t>
            </w:r>
            <w:r w:rsidR="00E3075E">
              <w:t>hi Theta Kappa</w:t>
            </w:r>
          </w:p>
          <w:p w14:paraId="4F123584" w14:textId="322983BB" w:rsidR="00390272" w:rsidRPr="00390272" w:rsidRDefault="00390272" w:rsidP="00390272">
            <w:r>
              <w:t>GPA: 3.8</w:t>
            </w:r>
          </w:p>
          <w:p w14:paraId="7602A172" w14:textId="07816E20" w:rsidR="00036450" w:rsidRDefault="00036450" w:rsidP="00036450"/>
          <w:p w14:paraId="0B6A6E5C" w14:textId="6F3E8A27" w:rsidR="00390272" w:rsidRPr="00F33FF2" w:rsidRDefault="00F33FF2" w:rsidP="00036450">
            <w:pPr>
              <w:rPr>
                <w:b/>
                <w:bCs/>
              </w:rPr>
            </w:pPr>
            <w:r w:rsidRPr="00F33FF2">
              <w:rPr>
                <w:b/>
                <w:bCs/>
              </w:rPr>
              <w:t>Bachelor of Arts in French</w:t>
            </w:r>
          </w:p>
          <w:p w14:paraId="57955597" w14:textId="1B07B01F" w:rsidR="00F33FF2" w:rsidRDefault="00F33FF2" w:rsidP="00036450">
            <w:r>
              <w:t>State University of New York at Buffalo</w:t>
            </w:r>
          </w:p>
          <w:p w14:paraId="5B742ACA" w14:textId="141EC167" w:rsidR="00E3075E" w:rsidRDefault="00F33FF2" w:rsidP="00036450">
            <w:r>
              <w:t>2000 – 2004</w:t>
            </w:r>
          </w:p>
          <w:p w14:paraId="66582FCC" w14:textId="59DB24AA" w:rsidR="00E3075E" w:rsidRPr="009F695F" w:rsidRDefault="009932A6" w:rsidP="00E3075E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18"/>
              </w:rPr>
            </w:pPr>
            <w:sdt>
              <w:sdtPr>
                <w:id w:val="709694766"/>
                <w:placeholder>
                  <w:docPart w:val="C0517D2BDF054E5E8FB79CF1242C14E5"/>
                </w:placeholder>
                <w:temporary/>
                <w:showingPlcHdr/>
                <w15:appearance w15:val="hidden"/>
              </w:sdtPr>
              <w:sdtEndPr/>
              <w:sdtContent>
                <w:r w:rsidR="00E3075E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7236C3">
              <w:t xml:space="preserve"> </w:t>
            </w:r>
          </w:p>
          <w:p w14:paraId="485F9011" w14:textId="2EAD215F" w:rsidR="00E3075E" w:rsidRDefault="00767CF2" w:rsidP="00036450">
            <w:pPr>
              <w:rPr>
                <w:b/>
                <w:szCs w:val="18"/>
              </w:rPr>
            </w:pPr>
            <w:r w:rsidRPr="009F695F">
              <w:rPr>
                <w:b/>
                <w:szCs w:val="18"/>
              </w:rPr>
              <w:t>Programming, Scripting, Libraries, and Frameworks</w:t>
            </w:r>
            <w:r w:rsidR="000062FD">
              <w:rPr>
                <w:b/>
                <w:szCs w:val="18"/>
              </w:rPr>
              <w:t>-</w:t>
            </w:r>
          </w:p>
          <w:p w14:paraId="1B142C7A" w14:textId="5556CD41" w:rsidR="00EF52F8" w:rsidRDefault="0073639F" w:rsidP="00EF52F8">
            <w:r>
              <w:t xml:space="preserve">      </w:t>
            </w:r>
            <w:r w:rsidR="00EF52F8">
              <w:t>Proficient: Python 3,</w:t>
            </w:r>
            <w:r>
              <w:t xml:space="preserve"> </w:t>
            </w:r>
            <w:r w:rsidR="00A2059C">
              <w:t>JavaScript</w:t>
            </w:r>
            <w:r w:rsidR="00FE7F6B">
              <w:t>,</w:t>
            </w:r>
            <w:r w:rsidR="00EF52F8">
              <w:t xml:space="preserve"> C++,</w:t>
            </w:r>
            <w:r>
              <w:t xml:space="preserve"> </w:t>
            </w:r>
            <w:r w:rsidR="007E7E0F">
              <w:t>Dart</w:t>
            </w:r>
            <w:r w:rsidR="00E271DE">
              <w:t>, Flutter, HTML 5</w:t>
            </w:r>
            <w:r w:rsidR="002F52D7">
              <w:t>, CSS 3</w:t>
            </w:r>
          </w:p>
          <w:p w14:paraId="1EB53B61" w14:textId="0FF47E2D" w:rsidR="002F52D7" w:rsidRDefault="002F52D7" w:rsidP="00EF52F8">
            <w:r>
              <w:t xml:space="preserve">      </w:t>
            </w:r>
            <w:r w:rsidR="009E37F2">
              <w:t>Familiar:</w:t>
            </w:r>
            <w:r w:rsidR="00875B11">
              <w:t xml:space="preserve"> </w:t>
            </w:r>
            <w:r w:rsidR="00197B6D">
              <w:t xml:space="preserve">C, C#, </w:t>
            </w:r>
            <w:r w:rsidR="00BB3188">
              <w:t>x86 ASM (</w:t>
            </w:r>
            <w:r w:rsidR="001B154E">
              <w:t>Assembly)</w:t>
            </w:r>
            <w:r w:rsidR="007F6F7D">
              <w:t xml:space="preserve">, </w:t>
            </w:r>
            <w:r w:rsidR="00AD2522">
              <w:t xml:space="preserve">BASH, </w:t>
            </w:r>
            <w:r w:rsidR="00192799">
              <w:t>Power</w:t>
            </w:r>
            <w:r w:rsidR="00A2059C">
              <w:t>S</w:t>
            </w:r>
            <w:r w:rsidR="00192799">
              <w:t>hell</w:t>
            </w:r>
          </w:p>
          <w:p w14:paraId="6EAD5C52" w14:textId="3A4B90F3" w:rsidR="00FD153A" w:rsidRPr="00BD19D3" w:rsidRDefault="00791B40" w:rsidP="00EF52F8">
            <w:pPr>
              <w:rPr>
                <w:b/>
                <w:lang w:val="fr-FR"/>
              </w:rPr>
            </w:pPr>
            <w:proofErr w:type="spellStart"/>
            <w:r w:rsidRPr="00BD19D3">
              <w:rPr>
                <w:b/>
                <w:lang w:val="fr-FR"/>
              </w:rPr>
              <w:t>Databases</w:t>
            </w:r>
            <w:proofErr w:type="spellEnd"/>
            <w:r w:rsidRPr="00BD19D3">
              <w:rPr>
                <w:b/>
                <w:lang w:val="fr-FR"/>
              </w:rPr>
              <w:t>-</w:t>
            </w:r>
          </w:p>
          <w:p w14:paraId="0026F35A" w14:textId="641DE003" w:rsidR="00F421DA" w:rsidRPr="00BD19D3" w:rsidRDefault="00FF4CEB" w:rsidP="00EF52F8">
            <w:pPr>
              <w:rPr>
                <w:lang w:val="fr-FR"/>
              </w:rPr>
            </w:pPr>
            <w:r w:rsidRPr="00BD19D3">
              <w:rPr>
                <w:lang w:val="fr-FR"/>
              </w:rPr>
              <w:t xml:space="preserve">      </w:t>
            </w:r>
            <w:proofErr w:type="spellStart"/>
            <w:proofErr w:type="gramStart"/>
            <w:r w:rsidR="00074F20" w:rsidRPr="00BD19D3">
              <w:rPr>
                <w:lang w:val="fr-FR"/>
              </w:rPr>
              <w:t>Proficient</w:t>
            </w:r>
            <w:proofErr w:type="spellEnd"/>
            <w:r w:rsidR="00074F20" w:rsidRPr="00BD19D3">
              <w:rPr>
                <w:lang w:val="fr-FR"/>
              </w:rPr>
              <w:t>:</w:t>
            </w:r>
            <w:proofErr w:type="gramEnd"/>
            <w:r w:rsidR="00074F20" w:rsidRPr="00BD19D3">
              <w:rPr>
                <w:lang w:val="fr-FR"/>
              </w:rPr>
              <w:t xml:space="preserve"> </w:t>
            </w:r>
            <w:r w:rsidR="00C807A7" w:rsidRPr="00BD19D3">
              <w:rPr>
                <w:lang w:val="fr-FR"/>
              </w:rPr>
              <w:t xml:space="preserve">MySQL, </w:t>
            </w:r>
            <w:r w:rsidR="0034320F" w:rsidRPr="00BD19D3">
              <w:rPr>
                <w:lang w:val="fr-FR"/>
              </w:rPr>
              <w:t>MS SQL Server</w:t>
            </w:r>
            <w:r w:rsidR="00C807A7" w:rsidRPr="00BD19D3">
              <w:rPr>
                <w:lang w:val="fr-FR"/>
              </w:rPr>
              <w:t xml:space="preserve"> </w:t>
            </w:r>
            <w:r w:rsidR="00507BD9" w:rsidRPr="00BD19D3">
              <w:rPr>
                <w:lang w:val="fr-FR"/>
              </w:rPr>
              <w:t>T-SQL</w:t>
            </w:r>
            <w:r w:rsidR="0030062C" w:rsidRPr="00BD19D3">
              <w:rPr>
                <w:lang w:val="fr-FR"/>
              </w:rPr>
              <w:t>, Azure</w:t>
            </w:r>
          </w:p>
          <w:p w14:paraId="42E608DC" w14:textId="2A5466EB" w:rsidR="000062FD" w:rsidRDefault="00507BD9" w:rsidP="00EF52F8">
            <w:r w:rsidRPr="00BD19D3">
              <w:t xml:space="preserve">      </w:t>
            </w:r>
            <w:r>
              <w:t xml:space="preserve">Familiar: </w:t>
            </w:r>
            <w:r w:rsidR="00C807A7">
              <w:t>MongoDB</w:t>
            </w:r>
            <w:r>
              <w:t xml:space="preserve"> and</w:t>
            </w:r>
            <w:r w:rsidR="00C807A7">
              <w:t xml:space="preserve"> </w:t>
            </w:r>
            <w:r w:rsidR="00A9704C">
              <w:t xml:space="preserve">Google </w:t>
            </w:r>
            <w:proofErr w:type="spellStart"/>
            <w:r w:rsidR="00A9704C">
              <w:t>Firestore</w:t>
            </w:r>
            <w:proofErr w:type="spellEnd"/>
            <w:r w:rsidR="00BD19D3">
              <w:t xml:space="preserve"> (No SQL)</w:t>
            </w:r>
          </w:p>
          <w:p w14:paraId="16BD1A43" w14:textId="19D9154A" w:rsidR="002F3A7B" w:rsidRDefault="002F3A7B" w:rsidP="00EF52F8">
            <w:pPr>
              <w:rPr>
                <w:b/>
              </w:rPr>
            </w:pPr>
            <w:r w:rsidRPr="002F3A7B">
              <w:rPr>
                <w:b/>
              </w:rPr>
              <w:t>Software and Tools-</w:t>
            </w:r>
          </w:p>
          <w:p w14:paraId="41B77675" w14:textId="7F5F9D2D" w:rsidR="00AA34DA" w:rsidRDefault="000F314C" w:rsidP="00EF52F8">
            <w:r>
              <w:rPr>
                <w:b/>
              </w:rPr>
              <w:t xml:space="preserve">      </w:t>
            </w:r>
            <w:r w:rsidR="002812A9">
              <w:t>Proficient:</w:t>
            </w:r>
            <w:r w:rsidR="00172463">
              <w:t xml:space="preserve"> </w:t>
            </w:r>
            <w:proofErr w:type="spellStart"/>
            <w:r w:rsidR="00172463" w:rsidRPr="00172463">
              <w:t>Github</w:t>
            </w:r>
            <w:proofErr w:type="spellEnd"/>
            <w:r w:rsidR="00172463" w:rsidRPr="00172463">
              <w:t>,</w:t>
            </w:r>
            <w:r w:rsidR="0035100F">
              <w:t xml:space="preserve"> Git,</w:t>
            </w:r>
            <w:r w:rsidR="00172463" w:rsidRPr="00172463">
              <w:t xml:space="preserve"> </w:t>
            </w:r>
            <w:r w:rsidR="0046150A">
              <w:t>Visual Studio Code</w:t>
            </w:r>
            <w:r w:rsidR="00CC073F">
              <w:t>, PyCharm</w:t>
            </w:r>
            <w:r w:rsidR="00E22DC9">
              <w:t xml:space="preserve">, </w:t>
            </w:r>
            <w:r w:rsidR="001F1965">
              <w:t>&amp;</w:t>
            </w:r>
            <w:r w:rsidR="004D7232">
              <w:t xml:space="preserve">                                      </w:t>
            </w:r>
            <w:r w:rsidR="00AA34DA">
              <w:t xml:space="preserve">     </w:t>
            </w:r>
          </w:p>
          <w:p w14:paraId="38126C2F" w14:textId="28A7ACFD" w:rsidR="002F3A7B" w:rsidRDefault="00AA34DA" w:rsidP="00EF52F8">
            <w:r>
              <w:t xml:space="preserve">      </w:t>
            </w:r>
            <w:r w:rsidR="00062519">
              <w:t>SSMS</w:t>
            </w:r>
            <w:r w:rsidR="00816E8A">
              <w:t xml:space="preserve"> </w:t>
            </w:r>
            <w:r w:rsidR="004D7232">
              <w:t>(SQL</w:t>
            </w:r>
            <w:r w:rsidR="00816E8A">
              <w:t xml:space="preserve"> Server Management Studio)</w:t>
            </w:r>
            <w:r w:rsidR="00062519">
              <w:t xml:space="preserve"> </w:t>
            </w:r>
            <w:r w:rsidR="00312916">
              <w:t xml:space="preserve">     </w:t>
            </w:r>
            <w:r w:rsidR="00413FED">
              <w:t xml:space="preserve">             </w:t>
            </w:r>
          </w:p>
          <w:p w14:paraId="49F297B4" w14:textId="0B17B862" w:rsidR="00DF3F88" w:rsidRDefault="00DF3F88" w:rsidP="00EF52F8">
            <w:r>
              <w:t xml:space="preserve">      Familiar: </w:t>
            </w:r>
            <w:proofErr w:type="gramStart"/>
            <w:r>
              <w:t>NPM</w:t>
            </w:r>
            <w:r w:rsidR="00EC45B8">
              <w:t>( Node</w:t>
            </w:r>
            <w:proofErr w:type="gramEnd"/>
            <w:r w:rsidR="00EC45B8">
              <w:t xml:space="preserve"> Package Manager )</w:t>
            </w:r>
            <w:r w:rsidR="00595C3A">
              <w:t xml:space="preserve"> &amp;</w:t>
            </w:r>
            <w:r w:rsidR="009D1881" w:rsidRPr="00172463">
              <w:t xml:space="preserve"> MySQL Workbench</w:t>
            </w:r>
            <w:r w:rsidR="001F1965">
              <w:t xml:space="preserve">, </w:t>
            </w:r>
          </w:p>
          <w:p w14:paraId="28092E27" w14:textId="033C6640" w:rsidR="00C0777A" w:rsidRDefault="00C0777A" w:rsidP="00EF52F8"/>
          <w:p w14:paraId="2B6B4999" w14:textId="70B93C06" w:rsidR="00C0777A" w:rsidRDefault="00557230" w:rsidP="00C0777A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Current Projects</w:t>
            </w:r>
          </w:p>
          <w:p w14:paraId="75D186E2" w14:textId="0AD591A6" w:rsidR="00D32DF7" w:rsidRDefault="002D021A" w:rsidP="00EF52F8">
            <w:r>
              <w:t>Developed</w:t>
            </w:r>
            <w:r w:rsidR="00557230">
              <w:t xml:space="preserve"> </w:t>
            </w:r>
            <w:r w:rsidR="000247B4">
              <w:t>a</w:t>
            </w:r>
            <w:r w:rsidR="007278E9">
              <w:t xml:space="preserve">n </w:t>
            </w:r>
            <w:r w:rsidR="00BD19D3">
              <w:t>android</w:t>
            </w:r>
            <w:r w:rsidR="000247B4">
              <w:t xml:space="preserve"> mobile app for the Urban Suburban Department at BOCES to </w:t>
            </w:r>
            <w:r w:rsidR="008C6987">
              <w:t xml:space="preserve">allow </w:t>
            </w:r>
            <w:r w:rsidR="00DE20FF">
              <w:t>parents</w:t>
            </w:r>
            <w:r w:rsidR="00F819F8">
              <w:t xml:space="preserve"> </w:t>
            </w:r>
            <w:r w:rsidR="00555E9F">
              <w:t xml:space="preserve">to apply for the </w:t>
            </w:r>
            <w:r>
              <w:t>I</w:t>
            </w:r>
            <w:r w:rsidR="00555E9F">
              <w:t>nter</w:t>
            </w:r>
            <w:r>
              <w:t>-</w:t>
            </w:r>
            <w:r w:rsidR="00555E9F">
              <w:t xml:space="preserve">district </w:t>
            </w:r>
            <w:r w:rsidR="004C25EE">
              <w:t xml:space="preserve">Transfer Program </w:t>
            </w:r>
            <w:r w:rsidR="00F819F8">
              <w:t xml:space="preserve">for the following academic year. The app was developed with </w:t>
            </w:r>
            <w:r w:rsidR="00A63615">
              <w:t xml:space="preserve">Dart and the Flutter SDK. The backend of the app is hosted in Google </w:t>
            </w:r>
            <w:proofErr w:type="spellStart"/>
            <w:r w:rsidR="00A63615">
              <w:t>Firestore</w:t>
            </w:r>
            <w:proofErr w:type="spellEnd"/>
            <w:r w:rsidR="00D32DF7">
              <w:t xml:space="preserve"> DB and is presently available in the Google Play Store.</w:t>
            </w:r>
            <w:r w:rsidR="006652C7">
              <w:t xml:space="preserve"> Presently working on a </w:t>
            </w:r>
            <w:proofErr w:type="gramStart"/>
            <w:r w:rsidR="006652C7">
              <w:t>porting</w:t>
            </w:r>
            <w:proofErr w:type="gramEnd"/>
            <w:r w:rsidR="006652C7">
              <w:t xml:space="preserve"> the app over to iOS.</w:t>
            </w:r>
          </w:p>
          <w:p w14:paraId="500857CF" w14:textId="77777777" w:rsidR="007F5653" w:rsidRPr="00413FED" w:rsidRDefault="007F5653" w:rsidP="00EF52F8"/>
          <w:sdt>
            <w:sdtPr>
              <w:id w:val="1001553383"/>
              <w:placeholder>
                <w:docPart w:val="2E22F0E8ED974B2A9BAF812F3BC25FB1"/>
              </w:placeholder>
              <w:temporary/>
              <w:showingPlcHdr/>
              <w15:appearance w15:val="hidden"/>
            </w:sdtPr>
            <w:sdtEndPr/>
            <w:sdtContent>
              <w:p w14:paraId="5DF88E1F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37BA962" w14:textId="77777777" w:rsidR="001A463E" w:rsidRDefault="001A463E" w:rsidP="00B359E4">
            <w:pPr>
              <w:pStyle w:val="Heading4"/>
            </w:pPr>
            <w:r>
              <w:t>Monroe One BOCES</w:t>
            </w:r>
            <w:r w:rsidR="00036450">
              <w:t xml:space="preserve"> </w:t>
            </w:r>
          </w:p>
          <w:p w14:paraId="4ECADC78" w14:textId="0E244CB3" w:rsidR="001A463E" w:rsidRDefault="001A463E" w:rsidP="00B359E4">
            <w:pPr>
              <w:pStyle w:val="Heading4"/>
            </w:pPr>
            <w:r>
              <w:t>Senior Network Technician</w:t>
            </w:r>
            <w:r w:rsidR="00036450" w:rsidRPr="00036450">
              <w:t xml:space="preserve"> </w:t>
            </w:r>
          </w:p>
          <w:p w14:paraId="5D886F5C" w14:textId="76EFC759" w:rsidR="0084663A" w:rsidRPr="00BE3D95" w:rsidRDefault="001A463E" w:rsidP="00BE3D95">
            <w:pPr>
              <w:pStyle w:val="Heading4"/>
              <w:rPr>
                <w:b w:val="0"/>
                <w:bCs/>
              </w:rPr>
            </w:pPr>
            <w:r w:rsidRPr="001A463E">
              <w:rPr>
                <w:b w:val="0"/>
                <w:bCs/>
              </w:rPr>
              <w:t xml:space="preserve">2016 </w:t>
            </w:r>
            <w:r w:rsidR="0084663A">
              <w:rPr>
                <w:b w:val="0"/>
                <w:bCs/>
              </w:rPr>
              <w:t>–</w:t>
            </w:r>
            <w:r w:rsidRPr="001A463E">
              <w:rPr>
                <w:b w:val="0"/>
                <w:bCs/>
              </w:rPr>
              <w:t xml:space="preserve"> </w:t>
            </w:r>
            <w:r w:rsidR="0084663A">
              <w:rPr>
                <w:b w:val="0"/>
                <w:bCs/>
              </w:rPr>
              <w:t>2022</w:t>
            </w:r>
          </w:p>
          <w:p w14:paraId="47312669" w14:textId="288E25C6" w:rsidR="00036450" w:rsidRDefault="00A51B53" w:rsidP="00036450">
            <w:r>
              <w:t xml:space="preserve">Developed custom </w:t>
            </w:r>
            <w:r w:rsidR="0009583D">
              <w:t>software solutions</w:t>
            </w:r>
            <w:r>
              <w:t xml:space="preserve"> </w:t>
            </w:r>
            <w:r w:rsidR="000827C0">
              <w:t>with</w:t>
            </w:r>
            <w:r>
              <w:t xml:space="preserve"> Microsoft’s Power Platform for the Urban Suburban Department. </w:t>
            </w:r>
            <w:r w:rsidR="006B1764">
              <w:t>Supported</w:t>
            </w:r>
            <w:r w:rsidR="00E61561">
              <w:t xml:space="preserve"> on prem</w:t>
            </w:r>
            <w:r w:rsidR="00681A98">
              <w:t xml:space="preserve">ises </w:t>
            </w:r>
            <w:r w:rsidR="00FF6D0A">
              <w:t xml:space="preserve">SQL </w:t>
            </w:r>
            <w:r w:rsidR="00E61561">
              <w:t xml:space="preserve">databases for </w:t>
            </w:r>
            <w:proofErr w:type="spellStart"/>
            <w:r w:rsidR="00FF6D0A">
              <w:t>Wincap</w:t>
            </w:r>
            <w:proofErr w:type="spellEnd"/>
            <w:r w:rsidR="00681A98">
              <w:t xml:space="preserve"> (ACA)</w:t>
            </w:r>
            <w:r w:rsidR="00E61561">
              <w:t xml:space="preserve"> </w:t>
            </w:r>
            <w:r w:rsidR="00634DA4">
              <w:t>and the business office’s worker’s compensation report s</w:t>
            </w:r>
            <w:r w:rsidR="000827C0">
              <w:t>erver</w:t>
            </w:r>
            <w:r w:rsidR="00634DA4">
              <w:t xml:space="preserve">. </w:t>
            </w:r>
            <w:r w:rsidR="00681A98">
              <w:t xml:space="preserve">Set-up and maintained various </w:t>
            </w:r>
            <w:r w:rsidR="00634DA4">
              <w:t>SQL</w:t>
            </w:r>
            <w:r w:rsidR="00681A98">
              <w:t xml:space="preserve"> instances in</w:t>
            </w:r>
            <w:r w:rsidR="00634DA4">
              <w:t xml:space="preserve"> Azure</w:t>
            </w:r>
            <w:r w:rsidR="0009583D">
              <w:t xml:space="preserve"> (cloud)</w:t>
            </w:r>
            <w:r w:rsidR="00681A98">
              <w:t>.</w:t>
            </w:r>
            <w:r w:rsidR="00840E78">
              <w:t xml:space="preserve"> </w:t>
            </w:r>
            <w:r w:rsidR="00C418B6">
              <w:t>S</w:t>
            </w:r>
            <w:r w:rsidR="00840E78">
              <w:t>ole system administrator</w:t>
            </w:r>
            <w:r w:rsidR="000827C0">
              <w:t xml:space="preserve"> and technical lead</w:t>
            </w:r>
            <w:r w:rsidR="00840E78">
              <w:t xml:space="preserve"> at the RIC</w:t>
            </w:r>
            <w:r w:rsidR="009B6308">
              <w:t xml:space="preserve"> </w:t>
            </w:r>
            <w:r w:rsidR="00804B7A">
              <w:t>(Regional</w:t>
            </w:r>
            <w:r w:rsidR="009B6308">
              <w:t xml:space="preserve"> Information Center)</w:t>
            </w:r>
            <w:r w:rsidR="00840E78">
              <w:t xml:space="preserve"> for </w:t>
            </w:r>
            <w:r w:rsidR="00AB6C95">
              <w:t>numerous</w:t>
            </w:r>
            <w:r w:rsidR="00840E78">
              <w:t xml:space="preserve"> hosted and managed services such as Infinite Campus, Tableau, Jamf Pro, and Win</w:t>
            </w:r>
            <w:r w:rsidR="00CB3A1C">
              <w:t>C</w:t>
            </w:r>
            <w:r w:rsidR="00840E78">
              <w:t xml:space="preserve">ap. </w:t>
            </w:r>
            <w:r w:rsidR="00681A98">
              <w:t xml:space="preserve">  </w:t>
            </w:r>
            <w:r w:rsidR="00634DA4">
              <w:t xml:space="preserve"> </w:t>
            </w:r>
            <w:r w:rsidR="00036450" w:rsidRPr="00036450">
              <w:t xml:space="preserve"> </w:t>
            </w:r>
          </w:p>
          <w:p w14:paraId="439B69C1" w14:textId="77777777" w:rsidR="004D3011" w:rsidRDefault="004D3011" w:rsidP="00036450"/>
          <w:p w14:paraId="3C34E243" w14:textId="2B9252A9" w:rsidR="004D3011" w:rsidRDefault="0009583D" w:rsidP="00B359E4">
            <w:pPr>
              <w:pStyle w:val="Heading4"/>
            </w:pPr>
            <w:proofErr w:type="spellStart"/>
            <w:r>
              <w:t>Retrotech</w:t>
            </w:r>
            <w:proofErr w:type="spellEnd"/>
            <w:r>
              <w:t xml:space="preserve"> Inc.</w:t>
            </w:r>
          </w:p>
          <w:p w14:paraId="2779D85D" w14:textId="2583F4E9" w:rsidR="0009583D" w:rsidRPr="0009583D" w:rsidRDefault="0009583D" w:rsidP="0009583D">
            <w:pPr>
              <w:rPr>
                <w:b/>
                <w:bCs/>
              </w:rPr>
            </w:pPr>
            <w:r w:rsidRPr="0009583D">
              <w:rPr>
                <w:b/>
                <w:bCs/>
              </w:rPr>
              <w:t>Junior System Administrator</w:t>
            </w:r>
          </w:p>
          <w:p w14:paraId="53D8F350" w14:textId="005A2824" w:rsidR="004D3011" w:rsidRDefault="0009583D" w:rsidP="00B359E4">
            <w:pPr>
              <w:pStyle w:val="Date"/>
            </w:pPr>
            <w:r>
              <w:t>2014</w:t>
            </w:r>
            <w:r w:rsidR="004D3011" w:rsidRPr="004D3011">
              <w:t>–</w:t>
            </w:r>
            <w:r>
              <w:t>2016</w:t>
            </w:r>
          </w:p>
          <w:p w14:paraId="4F48B599" w14:textId="7E454FB6" w:rsidR="00EE73C4" w:rsidRDefault="00F472C5" w:rsidP="000229F5">
            <w:r>
              <w:t>Back-end d</w:t>
            </w:r>
            <w:r w:rsidR="00E31AEF">
              <w:t xml:space="preserve">atabase administrator </w:t>
            </w:r>
            <w:r w:rsidR="002B13C3">
              <w:t xml:space="preserve">for </w:t>
            </w:r>
            <w:r>
              <w:t>custom developed applications.</w:t>
            </w:r>
            <w:r w:rsidR="00B81EB5">
              <w:t xml:space="preserve"> </w:t>
            </w:r>
            <w:r w:rsidR="00620CAF">
              <w:t xml:space="preserve">System administrator for </w:t>
            </w:r>
            <w:r w:rsidR="00DE76DE">
              <w:t xml:space="preserve">development team’s </w:t>
            </w:r>
            <w:r w:rsidR="00620CAF">
              <w:t>MS Project Server</w:t>
            </w:r>
            <w:r w:rsidR="00F06C76">
              <w:t>.</w:t>
            </w:r>
            <w:r w:rsidR="00AB75B3">
              <w:t xml:space="preserve"> </w:t>
            </w:r>
            <w:r w:rsidR="0081688F">
              <w:t xml:space="preserve">Implemented layer seven </w:t>
            </w:r>
            <w:r w:rsidR="00B93527">
              <w:t xml:space="preserve">Palo Alto firewall for </w:t>
            </w:r>
            <w:r w:rsidR="00B7525F">
              <w:t xml:space="preserve">new </w:t>
            </w:r>
            <w:r w:rsidR="00CC6BBF">
              <w:t>operations</w:t>
            </w:r>
            <w:r w:rsidR="00B861AD">
              <w:t xml:space="preserve"> center in </w:t>
            </w:r>
            <w:r w:rsidR="000B27F9">
              <w:t>West Henrietta</w:t>
            </w:r>
            <w:r w:rsidR="00B861AD">
              <w:t>, New York.</w:t>
            </w:r>
            <w:r w:rsidR="000B27F9">
              <w:t xml:space="preserve"> Set-up and deployed </w:t>
            </w:r>
            <w:r w:rsidR="00CC74E6">
              <w:t xml:space="preserve">Citrix </w:t>
            </w:r>
            <w:r w:rsidR="00CC0B7E">
              <w:t xml:space="preserve">XenApp and </w:t>
            </w:r>
            <w:proofErr w:type="spellStart"/>
            <w:r w:rsidR="00CC0B7E">
              <w:t>XenDesktop</w:t>
            </w:r>
            <w:proofErr w:type="spellEnd"/>
            <w:r w:rsidR="00CC0B7E">
              <w:t xml:space="preserve"> virtual </w:t>
            </w:r>
            <w:r w:rsidR="00BE3D95">
              <w:t>environments</w:t>
            </w:r>
            <w:r w:rsidR="00F06C76">
              <w:t xml:space="preserve"> for</w:t>
            </w:r>
            <w:r w:rsidR="003527E2">
              <w:t xml:space="preserve"> customer</w:t>
            </w:r>
            <w:r w:rsidR="00AB6D79">
              <w:t xml:space="preserve"> remote</w:t>
            </w:r>
            <w:r w:rsidR="003527E2">
              <w:t xml:space="preserve"> support</w:t>
            </w:r>
            <w:r w:rsidR="00D22757">
              <w:t>.</w:t>
            </w:r>
            <w:r w:rsidR="00456811">
              <w:t xml:space="preserve"> </w:t>
            </w:r>
            <w:r w:rsidR="00D22757">
              <w:t xml:space="preserve"> </w:t>
            </w:r>
          </w:p>
          <w:p w14:paraId="40CA787B" w14:textId="77777777" w:rsidR="00EE73C4" w:rsidRDefault="00EE73C4" w:rsidP="00B359E4">
            <w:pPr>
              <w:pStyle w:val="Heading4"/>
            </w:pPr>
          </w:p>
          <w:p w14:paraId="29567565" w14:textId="336B91F0" w:rsidR="00DE0D08" w:rsidRDefault="00A02B5D" w:rsidP="00B359E4">
            <w:pPr>
              <w:pStyle w:val="Heading4"/>
            </w:pPr>
            <w:r>
              <w:t>Unisys</w:t>
            </w:r>
          </w:p>
          <w:p w14:paraId="4E6657D3" w14:textId="25AEF196" w:rsidR="004D3011" w:rsidRDefault="004E57EB" w:rsidP="00EE73C4">
            <w:pPr>
              <w:pStyle w:val="Heading4"/>
            </w:pPr>
            <w:r>
              <w:t>Service Support Representative level 2</w:t>
            </w:r>
          </w:p>
          <w:p w14:paraId="7AD592AB" w14:textId="2FFE0798" w:rsidR="00241EDF" w:rsidRPr="00D839D5" w:rsidRDefault="00D839D5" w:rsidP="00D839D5">
            <w:r>
              <w:t>2012-</w:t>
            </w:r>
            <w:r w:rsidR="00241EDF">
              <w:t xml:space="preserve"> 2014</w:t>
            </w:r>
          </w:p>
          <w:p w14:paraId="17F4CE3C" w14:textId="3F761A73" w:rsidR="004D3011" w:rsidRDefault="005507B1" w:rsidP="00036450">
            <w:r>
              <w:t xml:space="preserve">Responsible for </w:t>
            </w:r>
            <w:r w:rsidR="00E11791">
              <w:t>escalated</w:t>
            </w:r>
            <w:r w:rsidR="00736CA3">
              <w:t xml:space="preserve"> </w:t>
            </w:r>
            <w:r w:rsidR="00E11791">
              <w:t>tickets</w:t>
            </w:r>
            <w:r w:rsidR="00736CA3">
              <w:t xml:space="preserve"> in a </w:t>
            </w:r>
            <w:r w:rsidR="00675106">
              <w:t>tiered</w:t>
            </w:r>
            <w:r w:rsidR="00736CA3">
              <w:t xml:space="preserve"> </w:t>
            </w:r>
            <w:r w:rsidR="009E1FE3">
              <w:t>helpdesk</w:t>
            </w:r>
            <w:r w:rsidR="006D676C">
              <w:t xml:space="preserve"> system.</w:t>
            </w:r>
            <w:r w:rsidR="009E1FE3">
              <w:t xml:space="preserve"> Utilized </w:t>
            </w:r>
            <w:r w:rsidR="00FB23B4">
              <w:t>remote support tools to</w:t>
            </w:r>
            <w:r w:rsidR="00C07411">
              <w:t xml:space="preserve"> troubleshoot</w:t>
            </w:r>
            <w:r w:rsidR="00FB23B4">
              <w:t xml:space="preserve"> </w:t>
            </w:r>
            <w:r w:rsidR="00C07411">
              <w:t xml:space="preserve">and </w:t>
            </w:r>
            <w:r w:rsidR="00FB23B4">
              <w:t>resolve</w:t>
            </w:r>
            <w:r w:rsidR="00C07411">
              <w:t xml:space="preserve"> various</w:t>
            </w:r>
            <w:r w:rsidR="00FB23B4">
              <w:t xml:space="preserve"> </w:t>
            </w:r>
            <w:r w:rsidR="00C07411">
              <w:t>application</w:t>
            </w:r>
            <w:r w:rsidR="00842CC5">
              <w:t xml:space="preserve"> and</w:t>
            </w:r>
            <w:r w:rsidR="00C07411">
              <w:t xml:space="preserve"> network</w:t>
            </w:r>
            <w:r w:rsidR="00771725">
              <w:t xml:space="preserve"> related issues for end users. </w:t>
            </w:r>
            <w:r w:rsidR="00175779">
              <w:t>P</w:t>
            </w:r>
            <w:r w:rsidR="005F24C5">
              <w:t>ublished</w:t>
            </w:r>
            <w:r w:rsidR="00A80258">
              <w:t xml:space="preserve"> </w:t>
            </w:r>
            <w:r w:rsidR="001C3D79">
              <w:t>articles for</w:t>
            </w:r>
            <w:r w:rsidR="00E5368A">
              <w:t xml:space="preserve"> internal</w:t>
            </w:r>
            <w:r w:rsidR="005E055E">
              <w:t xml:space="preserve"> </w:t>
            </w:r>
            <w:r w:rsidR="00A73A3C">
              <w:t xml:space="preserve">wiki </w:t>
            </w:r>
            <w:r w:rsidR="005E055E">
              <w:t>knowledge base</w:t>
            </w:r>
            <w:r w:rsidR="00C07411">
              <w:t xml:space="preserve"> </w:t>
            </w:r>
            <w:r w:rsidR="00AA0365">
              <w:t>to resolve</w:t>
            </w:r>
            <w:r w:rsidR="00175779">
              <w:t xml:space="preserve"> common</w:t>
            </w:r>
            <w:r w:rsidR="00CB63AE">
              <w:t>ly known</w:t>
            </w:r>
            <w:r w:rsidR="00F82E5D">
              <w:t xml:space="preserve"> problems.</w:t>
            </w:r>
            <w:r w:rsidR="00CE5012">
              <w:t xml:space="preserve"> </w:t>
            </w:r>
            <w:r w:rsidR="00D839D5">
              <w:t>Consistently f</w:t>
            </w:r>
            <w:r w:rsidR="00CE5012">
              <w:t>ollowed-up on assigned tickets to ensure</w:t>
            </w:r>
            <w:r w:rsidR="00A73A3C">
              <w:t xml:space="preserve"> timely</w:t>
            </w:r>
            <w:r w:rsidR="00CE5012">
              <w:t xml:space="preserve"> </w:t>
            </w:r>
            <w:r w:rsidR="00177858">
              <w:t xml:space="preserve">resolution within SLA requirements. </w:t>
            </w:r>
            <w:r w:rsidR="00CB63AE">
              <w:t xml:space="preserve"> </w:t>
            </w:r>
            <w:r w:rsidR="00175779">
              <w:t xml:space="preserve"> </w:t>
            </w:r>
            <w:r w:rsidR="006D676C">
              <w:t xml:space="preserve"> </w:t>
            </w:r>
          </w:p>
          <w:p w14:paraId="30E18B84" w14:textId="57B20358" w:rsidR="00241EDF" w:rsidRDefault="00241EDF" w:rsidP="00036450"/>
          <w:p w14:paraId="6337303E" w14:textId="6EA50552" w:rsidR="00241EDF" w:rsidRDefault="00241EDF" w:rsidP="00036450">
            <w:pPr>
              <w:rPr>
                <w:b/>
              </w:rPr>
            </w:pPr>
            <w:proofErr w:type="spellStart"/>
            <w:r w:rsidRPr="00261894">
              <w:rPr>
                <w:b/>
              </w:rPr>
              <w:t>Saliwachik</w:t>
            </w:r>
            <w:proofErr w:type="spellEnd"/>
            <w:r w:rsidRPr="00261894">
              <w:rPr>
                <w:b/>
              </w:rPr>
              <w:t>, Lloyd,</w:t>
            </w:r>
            <w:r w:rsidR="0011765E" w:rsidRPr="00261894">
              <w:rPr>
                <w:b/>
              </w:rPr>
              <w:t xml:space="preserve"> &amp; </w:t>
            </w:r>
            <w:proofErr w:type="spellStart"/>
            <w:r w:rsidR="0011765E" w:rsidRPr="00261894">
              <w:rPr>
                <w:b/>
              </w:rPr>
              <w:t>Eisenschenk</w:t>
            </w:r>
            <w:proofErr w:type="spellEnd"/>
          </w:p>
          <w:p w14:paraId="4FDFC5D8" w14:textId="6620447C" w:rsidR="00285FF6" w:rsidRPr="00261894" w:rsidRDefault="00285FF6" w:rsidP="00036450">
            <w:pPr>
              <w:rPr>
                <w:b/>
              </w:rPr>
            </w:pPr>
            <w:r>
              <w:rPr>
                <w:b/>
              </w:rPr>
              <w:t>Network Technician</w:t>
            </w:r>
          </w:p>
          <w:p w14:paraId="3CCAEC78" w14:textId="4919C651" w:rsidR="0011765E" w:rsidRDefault="0011765E" w:rsidP="00036450">
            <w:r>
              <w:t>2010 -2012</w:t>
            </w:r>
          </w:p>
          <w:p w14:paraId="7CD9FDD8" w14:textId="41250900" w:rsidR="00DD293A" w:rsidRDefault="00117059" w:rsidP="00036450">
            <w:r>
              <w:t>Set-up and</w:t>
            </w:r>
            <w:r w:rsidR="00A65B50">
              <w:t xml:space="preserve"> </w:t>
            </w:r>
            <w:r w:rsidR="00070738">
              <w:t>managed</w:t>
            </w:r>
            <w:r w:rsidR="00F94DE7">
              <w:t xml:space="preserve"> WDS </w:t>
            </w:r>
            <w:proofErr w:type="gramStart"/>
            <w:r w:rsidR="00F94DE7">
              <w:t>( Windows</w:t>
            </w:r>
            <w:proofErr w:type="gramEnd"/>
            <w:r w:rsidR="00F94DE7">
              <w:t xml:space="preserve"> Deployment Services )</w:t>
            </w:r>
            <w:r w:rsidR="007D0BFA">
              <w:t xml:space="preserve"> to deploy Windows 7 Professional to</w:t>
            </w:r>
            <w:r w:rsidR="00A65B50">
              <w:t xml:space="preserve"> all client workstations throughout the organization. </w:t>
            </w:r>
            <w:r w:rsidR="0066757A">
              <w:t xml:space="preserve">Leveraged ADUC </w:t>
            </w:r>
            <w:proofErr w:type="gramStart"/>
            <w:r w:rsidR="0066757A">
              <w:t>( Active</w:t>
            </w:r>
            <w:proofErr w:type="gramEnd"/>
            <w:r w:rsidR="0066757A">
              <w:t xml:space="preserve"> Directory </w:t>
            </w:r>
            <w:r w:rsidR="006009AD">
              <w:t xml:space="preserve">Users and Computers ) for user account management across the </w:t>
            </w:r>
            <w:r w:rsidR="00E24580">
              <w:t>internal domain.</w:t>
            </w:r>
            <w:r w:rsidR="003301AB">
              <w:t xml:space="preserve"> Modified </w:t>
            </w:r>
            <w:r w:rsidR="00194D20">
              <w:t>G</w:t>
            </w:r>
            <w:r w:rsidR="003301AB">
              <w:t xml:space="preserve">roup </w:t>
            </w:r>
            <w:r w:rsidR="00194D20">
              <w:t>P</w:t>
            </w:r>
            <w:r w:rsidR="003301AB">
              <w:t>olicy to</w:t>
            </w:r>
            <w:r w:rsidR="00494813">
              <w:t xml:space="preserve"> implement security </w:t>
            </w:r>
            <w:r w:rsidR="00193C73">
              <w:t xml:space="preserve">policies </w:t>
            </w:r>
            <w:r w:rsidR="00165E4B">
              <w:t>consistent with best practices.</w:t>
            </w:r>
            <w:r w:rsidR="00FA6C4B">
              <w:t xml:space="preserve"> </w:t>
            </w:r>
            <w:r w:rsidR="00147A78">
              <w:t xml:space="preserve">Implemented new help desk and inventory tracking system </w:t>
            </w:r>
            <w:r w:rsidR="007F37BC">
              <w:t xml:space="preserve">and </w:t>
            </w:r>
            <w:r w:rsidR="005F4738">
              <w:t>installed product upgrades when necessary.</w:t>
            </w:r>
            <w:r w:rsidR="00F60DEE">
              <w:t xml:space="preserve"> Frequently updated </w:t>
            </w:r>
            <w:r w:rsidR="004519B4">
              <w:t>the slepatents.com</w:t>
            </w:r>
            <w:r w:rsidR="00CC556B">
              <w:t xml:space="preserve"> modifying HTML, CSS, and </w:t>
            </w:r>
            <w:r w:rsidR="00BD19D3">
              <w:t>JavaScript</w:t>
            </w:r>
            <w:r w:rsidR="00CC556B">
              <w:t xml:space="preserve"> code</w:t>
            </w:r>
            <w:r w:rsidR="00C70C20">
              <w:t xml:space="preserve"> to maintain</w:t>
            </w:r>
            <w:r w:rsidR="00BC6F4F">
              <w:t xml:space="preserve"> site</w:t>
            </w:r>
            <w:r w:rsidR="00C70C20">
              <w:t xml:space="preserve"> functionality.</w:t>
            </w:r>
          </w:p>
          <w:p w14:paraId="602CE359" w14:textId="77777777" w:rsidR="007127B2" w:rsidRDefault="007127B2" w:rsidP="00036450"/>
          <w:p w14:paraId="69FA1E0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995FF9A" wp14:editId="7A7B7475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646F17" w14:paraId="69717E78" w14:textId="77777777" w:rsidTr="001B2ABD">
        <w:tc>
          <w:tcPr>
            <w:tcW w:w="3600" w:type="dxa"/>
          </w:tcPr>
          <w:p w14:paraId="73CC9D36" w14:textId="77777777" w:rsidR="00646F17" w:rsidRDefault="00646F17" w:rsidP="00036450"/>
        </w:tc>
        <w:tc>
          <w:tcPr>
            <w:tcW w:w="720" w:type="dxa"/>
          </w:tcPr>
          <w:p w14:paraId="0BB80CF8" w14:textId="77777777" w:rsidR="00646F17" w:rsidRDefault="00646F17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ED62C62" w14:textId="77777777" w:rsidR="00646F17" w:rsidRDefault="00646F17" w:rsidP="00036450">
            <w:pPr>
              <w:pStyle w:val="Heading2"/>
            </w:pPr>
          </w:p>
        </w:tc>
      </w:tr>
    </w:tbl>
    <w:p w14:paraId="4E388BF8" w14:textId="77777777" w:rsidR="0043117B" w:rsidRDefault="009932A6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CD48" w14:textId="77777777" w:rsidR="009932A6" w:rsidRDefault="009932A6" w:rsidP="000C45FF">
      <w:r>
        <w:separator/>
      </w:r>
    </w:p>
  </w:endnote>
  <w:endnote w:type="continuationSeparator" w:id="0">
    <w:p w14:paraId="0DE795BC" w14:textId="77777777" w:rsidR="009932A6" w:rsidRDefault="009932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801C" w14:textId="77777777" w:rsidR="009932A6" w:rsidRDefault="009932A6" w:rsidP="000C45FF">
      <w:r>
        <w:separator/>
      </w:r>
    </w:p>
  </w:footnote>
  <w:footnote w:type="continuationSeparator" w:id="0">
    <w:p w14:paraId="384BE3AA" w14:textId="77777777" w:rsidR="009932A6" w:rsidRDefault="009932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503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E49EC6" wp14:editId="54AC0DA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F5"/>
    <w:rsid w:val="000062FD"/>
    <w:rsid w:val="000229F5"/>
    <w:rsid w:val="000247B4"/>
    <w:rsid w:val="00027E9F"/>
    <w:rsid w:val="00036450"/>
    <w:rsid w:val="00062519"/>
    <w:rsid w:val="00070738"/>
    <w:rsid w:val="00074F20"/>
    <w:rsid w:val="000827C0"/>
    <w:rsid w:val="00094499"/>
    <w:rsid w:val="0009583D"/>
    <w:rsid w:val="000B27F9"/>
    <w:rsid w:val="000C45FF"/>
    <w:rsid w:val="000E3FD1"/>
    <w:rsid w:val="000F314C"/>
    <w:rsid w:val="00111246"/>
    <w:rsid w:val="00112054"/>
    <w:rsid w:val="00117059"/>
    <w:rsid w:val="0011765E"/>
    <w:rsid w:val="00147A78"/>
    <w:rsid w:val="001525E1"/>
    <w:rsid w:val="00165E4B"/>
    <w:rsid w:val="00172463"/>
    <w:rsid w:val="00175779"/>
    <w:rsid w:val="00177858"/>
    <w:rsid w:val="00180329"/>
    <w:rsid w:val="0019001F"/>
    <w:rsid w:val="00192799"/>
    <w:rsid w:val="00193C73"/>
    <w:rsid w:val="00194D20"/>
    <w:rsid w:val="00197B6D"/>
    <w:rsid w:val="001A463E"/>
    <w:rsid w:val="001A74A5"/>
    <w:rsid w:val="001B154E"/>
    <w:rsid w:val="001B2ABD"/>
    <w:rsid w:val="001C3D79"/>
    <w:rsid w:val="001C6A74"/>
    <w:rsid w:val="001E0391"/>
    <w:rsid w:val="001E1759"/>
    <w:rsid w:val="001F1965"/>
    <w:rsid w:val="001F1ECC"/>
    <w:rsid w:val="002400EB"/>
    <w:rsid w:val="00241EDF"/>
    <w:rsid w:val="00256CF7"/>
    <w:rsid w:val="00261894"/>
    <w:rsid w:val="002812A9"/>
    <w:rsid w:val="00281FD5"/>
    <w:rsid w:val="00285FF6"/>
    <w:rsid w:val="002A0BE4"/>
    <w:rsid w:val="002B13C3"/>
    <w:rsid w:val="002D021A"/>
    <w:rsid w:val="002F3A7B"/>
    <w:rsid w:val="002F52D7"/>
    <w:rsid w:val="0030062C"/>
    <w:rsid w:val="00300A94"/>
    <w:rsid w:val="0030481B"/>
    <w:rsid w:val="00312916"/>
    <w:rsid w:val="003156FC"/>
    <w:rsid w:val="00316692"/>
    <w:rsid w:val="003254B5"/>
    <w:rsid w:val="003301AB"/>
    <w:rsid w:val="0034320F"/>
    <w:rsid w:val="0035100F"/>
    <w:rsid w:val="003527E2"/>
    <w:rsid w:val="0037121F"/>
    <w:rsid w:val="00390146"/>
    <w:rsid w:val="00390272"/>
    <w:rsid w:val="003A6B7D"/>
    <w:rsid w:val="003A7B44"/>
    <w:rsid w:val="003B06CA"/>
    <w:rsid w:val="004071FC"/>
    <w:rsid w:val="00413FED"/>
    <w:rsid w:val="00445947"/>
    <w:rsid w:val="004519B4"/>
    <w:rsid w:val="00456811"/>
    <w:rsid w:val="0046150A"/>
    <w:rsid w:val="004813B3"/>
    <w:rsid w:val="00494813"/>
    <w:rsid w:val="00496591"/>
    <w:rsid w:val="004C25EE"/>
    <w:rsid w:val="004C63E4"/>
    <w:rsid w:val="004D3011"/>
    <w:rsid w:val="004D59D7"/>
    <w:rsid w:val="004D7232"/>
    <w:rsid w:val="004E3BF1"/>
    <w:rsid w:val="004E57EB"/>
    <w:rsid w:val="00507BD9"/>
    <w:rsid w:val="005262AC"/>
    <w:rsid w:val="005459F7"/>
    <w:rsid w:val="005507B1"/>
    <w:rsid w:val="00553C36"/>
    <w:rsid w:val="00555E9F"/>
    <w:rsid w:val="00557230"/>
    <w:rsid w:val="00591FC0"/>
    <w:rsid w:val="00595C3A"/>
    <w:rsid w:val="00597D47"/>
    <w:rsid w:val="005E055E"/>
    <w:rsid w:val="005E39D5"/>
    <w:rsid w:val="005E58D2"/>
    <w:rsid w:val="005F24C5"/>
    <w:rsid w:val="005F4738"/>
    <w:rsid w:val="00600670"/>
    <w:rsid w:val="006009AD"/>
    <w:rsid w:val="00620CAF"/>
    <w:rsid w:val="0062123A"/>
    <w:rsid w:val="0063094C"/>
    <w:rsid w:val="00634DA4"/>
    <w:rsid w:val="00646E75"/>
    <w:rsid w:val="00646F17"/>
    <w:rsid w:val="006652C7"/>
    <w:rsid w:val="0066757A"/>
    <w:rsid w:val="00675106"/>
    <w:rsid w:val="006771D0"/>
    <w:rsid w:val="00681A98"/>
    <w:rsid w:val="00687EB7"/>
    <w:rsid w:val="006B1764"/>
    <w:rsid w:val="006D676C"/>
    <w:rsid w:val="00702F58"/>
    <w:rsid w:val="007127B2"/>
    <w:rsid w:val="00715FCB"/>
    <w:rsid w:val="007236C3"/>
    <w:rsid w:val="007278E9"/>
    <w:rsid w:val="0073639F"/>
    <w:rsid w:val="00736CA3"/>
    <w:rsid w:val="00743101"/>
    <w:rsid w:val="007452B2"/>
    <w:rsid w:val="00767CF2"/>
    <w:rsid w:val="00771725"/>
    <w:rsid w:val="007775E1"/>
    <w:rsid w:val="007867A0"/>
    <w:rsid w:val="00791B40"/>
    <w:rsid w:val="007927F5"/>
    <w:rsid w:val="007D0BFA"/>
    <w:rsid w:val="007E7E0F"/>
    <w:rsid w:val="007F37BC"/>
    <w:rsid w:val="007F5653"/>
    <w:rsid w:val="007F6F7D"/>
    <w:rsid w:val="00802CA0"/>
    <w:rsid w:val="00804B7A"/>
    <w:rsid w:val="0081688F"/>
    <w:rsid w:val="00816E8A"/>
    <w:rsid w:val="00840E78"/>
    <w:rsid w:val="00842CC5"/>
    <w:rsid w:val="0084663A"/>
    <w:rsid w:val="00875B11"/>
    <w:rsid w:val="008B70D4"/>
    <w:rsid w:val="008C6987"/>
    <w:rsid w:val="00904917"/>
    <w:rsid w:val="0092508B"/>
    <w:rsid w:val="009260CD"/>
    <w:rsid w:val="00952C25"/>
    <w:rsid w:val="00965EB4"/>
    <w:rsid w:val="009932A6"/>
    <w:rsid w:val="009B6308"/>
    <w:rsid w:val="009C2BE7"/>
    <w:rsid w:val="009D1881"/>
    <w:rsid w:val="009E079F"/>
    <w:rsid w:val="009E1FE3"/>
    <w:rsid w:val="009E37F2"/>
    <w:rsid w:val="009F695F"/>
    <w:rsid w:val="00A02B5D"/>
    <w:rsid w:val="00A2059C"/>
    <w:rsid w:val="00A2118D"/>
    <w:rsid w:val="00A51B53"/>
    <w:rsid w:val="00A63615"/>
    <w:rsid w:val="00A65B50"/>
    <w:rsid w:val="00A73A3C"/>
    <w:rsid w:val="00A80258"/>
    <w:rsid w:val="00A9704C"/>
    <w:rsid w:val="00AA0365"/>
    <w:rsid w:val="00AA34DA"/>
    <w:rsid w:val="00AB6C95"/>
    <w:rsid w:val="00AB6D79"/>
    <w:rsid w:val="00AB75B3"/>
    <w:rsid w:val="00AD2522"/>
    <w:rsid w:val="00AD76E2"/>
    <w:rsid w:val="00B20152"/>
    <w:rsid w:val="00B359E4"/>
    <w:rsid w:val="00B57D98"/>
    <w:rsid w:val="00B70850"/>
    <w:rsid w:val="00B7525F"/>
    <w:rsid w:val="00B81EB5"/>
    <w:rsid w:val="00B861AD"/>
    <w:rsid w:val="00B93527"/>
    <w:rsid w:val="00BB3188"/>
    <w:rsid w:val="00BC4AF5"/>
    <w:rsid w:val="00BC6F4F"/>
    <w:rsid w:val="00BD19D3"/>
    <w:rsid w:val="00BE3D95"/>
    <w:rsid w:val="00BE40B5"/>
    <w:rsid w:val="00C066B6"/>
    <w:rsid w:val="00C07411"/>
    <w:rsid w:val="00C0777A"/>
    <w:rsid w:val="00C30895"/>
    <w:rsid w:val="00C37BA1"/>
    <w:rsid w:val="00C408C0"/>
    <w:rsid w:val="00C418B6"/>
    <w:rsid w:val="00C4674C"/>
    <w:rsid w:val="00C506CF"/>
    <w:rsid w:val="00C64A2F"/>
    <w:rsid w:val="00C70C20"/>
    <w:rsid w:val="00C72BED"/>
    <w:rsid w:val="00C807A7"/>
    <w:rsid w:val="00C9578B"/>
    <w:rsid w:val="00CB0055"/>
    <w:rsid w:val="00CB3A1C"/>
    <w:rsid w:val="00CB63AE"/>
    <w:rsid w:val="00CC073F"/>
    <w:rsid w:val="00CC0B7E"/>
    <w:rsid w:val="00CC556B"/>
    <w:rsid w:val="00CC6BBF"/>
    <w:rsid w:val="00CC74E6"/>
    <w:rsid w:val="00CE5012"/>
    <w:rsid w:val="00CF07CE"/>
    <w:rsid w:val="00CF3712"/>
    <w:rsid w:val="00D01151"/>
    <w:rsid w:val="00D22757"/>
    <w:rsid w:val="00D2522B"/>
    <w:rsid w:val="00D32DF7"/>
    <w:rsid w:val="00D358A8"/>
    <w:rsid w:val="00D422DE"/>
    <w:rsid w:val="00D5459D"/>
    <w:rsid w:val="00D839D5"/>
    <w:rsid w:val="00D866E4"/>
    <w:rsid w:val="00DA1F4D"/>
    <w:rsid w:val="00DD172A"/>
    <w:rsid w:val="00DD293A"/>
    <w:rsid w:val="00DE0D08"/>
    <w:rsid w:val="00DE20FF"/>
    <w:rsid w:val="00DE76DE"/>
    <w:rsid w:val="00DF3F88"/>
    <w:rsid w:val="00E11791"/>
    <w:rsid w:val="00E11995"/>
    <w:rsid w:val="00E22DC9"/>
    <w:rsid w:val="00E23EA8"/>
    <w:rsid w:val="00E24580"/>
    <w:rsid w:val="00E25A26"/>
    <w:rsid w:val="00E271DE"/>
    <w:rsid w:val="00E3075E"/>
    <w:rsid w:val="00E31AEF"/>
    <w:rsid w:val="00E4381A"/>
    <w:rsid w:val="00E5368A"/>
    <w:rsid w:val="00E55D74"/>
    <w:rsid w:val="00E61561"/>
    <w:rsid w:val="00EC45B8"/>
    <w:rsid w:val="00EE73C4"/>
    <w:rsid w:val="00EF52F8"/>
    <w:rsid w:val="00F06C76"/>
    <w:rsid w:val="00F33FF2"/>
    <w:rsid w:val="00F421DA"/>
    <w:rsid w:val="00F472C5"/>
    <w:rsid w:val="00F60274"/>
    <w:rsid w:val="00F60DEE"/>
    <w:rsid w:val="00F77FB9"/>
    <w:rsid w:val="00F819F8"/>
    <w:rsid w:val="00F82E5D"/>
    <w:rsid w:val="00F94DE7"/>
    <w:rsid w:val="00F95788"/>
    <w:rsid w:val="00FA6C4B"/>
    <w:rsid w:val="00FB068F"/>
    <w:rsid w:val="00FB23B4"/>
    <w:rsid w:val="00FD153A"/>
    <w:rsid w:val="00FE7DB8"/>
    <w:rsid w:val="00FE7F6B"/>
    <w:rsid w:val="00FF4CEB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F122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216B1F1BA487D9D38E9A58C6C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1D3D6-9284-4E8E-BCD0-1EF467E8C1CD}"/>
      </w:docPartPr>
      <w:docPartBody>
        <w:p w:rsidR="00B56446" w:rsidRDefault="00CC6A70">
          <w:pPr>
            <w:pStyle w:val="9E2216B1F1BA487D9D38E9A58C6C1BEF"/>
          </w:pPr>
          <w:r w:rsidRPr="00CB0055">
            <w:t>Contact</w:t>
          </w:r>
        </w:p>
      </w:docPartBody>
    </w:docPart>
    <w:docPart>
      <w:docPartPr>
        <w:name w:val="8B7A0E49DFDE48E081B0320B5D976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6D1BF-DDA9-42F3-A398-753D81D3E970}"/>
      </w:docPartPr>
      <w:docPartBody>
        <w:p w:rsidR="00B56446" w:rsidRDefault="00CC6A70">
          <w:pPr>
            <w:pStyle w:val="8B7A0E49DFDE48E081B0320B5D976A41"/>
          </w:pPr>
          <w:r w:rsidRPr="004D3011">
            <w:t>PHONE:</w:t>
          </w:r>
        </w:p>
      </w:docPartBody>
    </w:docPart>
    <w:docPart>
      <w:docPartPr>
        <w:name w:val="297B6ADAB326422D8B0E802C907E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9876-D19F-4541-91A8-7FD04617981D}"/>
      </w:docPartPr>
      <w:docPartBody>
        <w:p w:rsidR="00B56446" w:rsidRDefault="00CC6A70">
          <w:pPr>
            <w:pStyle w:val="297B6ADAB326422D8B0E802C907EBAC3"/>
          </w:pPr>
          <w:r w:rsidRPr="004D3011">
            <w:t>WEBSITE:</w:t>
          </w:r>
        </w:p>
      </w:docPartBody>
    </w:docPart>
    <w:docPart>
      <w:docPartPr>
        <w:name w:val="77750CA80E894F9DB7631DD5ADFC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6C0F0-3447-4D4D-8E80-73F696AE68D8}"/>
      </w:docPartPr>
      <w:docPartBody>
        <w:p w:rsidR="00B56446" w:rsidRDefault="00CC6A70">
          <w:pPr>
            <w:pStyle w:val="77750CA80E894F9DB7631DD5ADFC460E"/>
          </w:pPr>
          <w:r w:rsidRPr="004D3011">
            <w:t>EMAIL:</w:t>
          </w:r>
        </w:p>
      </w:docPartBody>
    </w:docPart>
    <w:docPart>
      <w:docPartPr>
        <w:name w:val="69EF3FACE3DE4349923551DABC468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6A7B3-9E99-4DDF-ABD0-5B8AB762EB09}"/>
      </w:docPartPr>
      <w:docPartBody>
        <w:p w:rsidR="00B56446" w:rsidRDefault="00CC6A70">
          <w:pPr>
            <w:pStyle w:val="69EF3FACE3DE4349923551DABC4684EF"/>
          </w:pPr>
          <w:r w:rsidRPr="00036450">
            <w:t>EDUCATION</w:t>
          </w:r>
        </w:p>
      </w:docPartBody>
    </w:docPart>
    <w:docPart>
      <w:docPartPr>
        <w:name w:val="2E22F0E8ED974B2A9BAF812F3BC2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0745-31A5-4EA1-B31C-A7CFAB09E57A}"/>
      </w:docPartPr>
      <w:docPartBody>
        <w:p w:rsidR="00B56446" w:rsidRDefault="00CC6A70">
          <w:pPr>
            <w:pStyle w:val="2E22F0E8ED974B2A9BAF812F3BC25FB1"/>
          </w:pPr>
          <w:r w:rsidRPr="00036450">
            <w:t>WORK EXPERIENCE</w:t>
          </w:r>
        </w:p>
      </w:docPartBody>
    </w:docPart>
    <w:docPart>
      <w:docPartPr>
        <w:name w:val="C0517D2BDF054E5E8FB79CF1242C1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D9E7-3AB3-46C5-B7EE-75DF62BA85D4}"/>
      </w:docPartPr>
      <w:docPartBody>
        <w:p w:rsidR="00B73086" w:rsidRDefault="00876CE6" w:rsidP="00876CE6">
          <w:pPr>
            <w:pStyle w:val="C0517D2BDF054E5E8FB79CF1242C14E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46"/>
    <w:rsid w:val="006719EC"/>
    <w:rsid w:val="00876CE6"/>
    <w:rsid w:val="00B56446"/>
    <w:rsid w:val="00B73086"/>
    <w:rsid w:val="00C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76CE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216B1F1BA487D9D38E9A58C6C1BEF">
    <w:name w:val="9E2216B1F1BA487D9D38E9A58C6C1BEF"/>
  </w:style>
  <w:style w:type="paragraph" w:customStyle="1" w:styleId="8B7A0E49DFDE48E081B0320B5D976A41">
    <w:name w:val="8B7A0E49DFDE48E081B0320B5D976A41"/>
  </w:style>
  <w:style w:type="paragraph" w:customStyle="1" w:styleId="297B6ADAB326422D8B0E802C907EBAC3">
    <w:name w:val="297B6ADAB326422D8B0E802C907EBAC3"/>
  </w:style>
  <w:style w:type="paragraph" w:customStyle="1" w:styleId="77750CA80E894F9DB7631DD5ADFC460E">
    <w:name w:val="77750CA80E894F9DB7631DD5ADFC460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9EF3FACE3DE4349923551DABC4684EF">
    <w:name w:val="69EF3FACE3DE4349923551DABC4684EF"/>
  </w:style>
  <w:style w:type="paragraph" w:customStyle="1" w:styleId="2E22F0E8ED974B2A9BAF812F3BC25FB1">
    <w:name w:val="2E22F0E8ED974B2A9BAF812F3BC25FB1"/>
  </w:style>
  <w:style w:type="character" w:customStyle="1" w:styleId="Heading2Char">
    <w:name w:val="Heading 2 Char"/>
    <w:basedOn w:val="DefaultParagraphFont"/>
    <w:link w:val="Heading2"/>
    <w:uiPriority w:val="9"/>
    <w:rsid w:val="00876CE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0517D2BDF054E5E8FB79CF1242C14E5">
    <w:name w:val="C0517D2BDF054E5E8FB79CF1242C14E5"/>
    <w:rsid w:val="00876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debbf24-3deb-447c-b59f-017e66b737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F8BADF260554FA083ADE4DE51680E" ma:contentTypeVersion="13" ma:contentTypeDescription="Create a new document." ma:contentTypeScope="" ma:versionID="d6cbb00c533fe0151a09c27b49efbe52">
  <xsd:schema xmlns:xsd="http://www.w3.org/2001/XMLSchema" xmlns:xs="http://www.w3.org/2001/XMLSchema" xmlns:p="http://schemas.microsoft.com/office/2006/metadata/properties" xmlns:ns3="8882e6b0-8f19-4bff-93ee-ed4b45cc15ba" xmlns:ns4="ddebbf24-3deb-447c-b59f-017e66b7374b" targetNamespace="http://schemas.microsoft.com/office/2006/metadata/properties" ma:root="true" ma:fieldsID="aea3a1e8c8595bc5962a462f915719e2" ns3:_="" ns4:_="">
    <xsd:import namespace="8882e6b0-8f19-4bff-93ee-ed4b45cc15ba"/>
    <xsd:import namespace="ddebbf24-3deb-447c-b59f-017e66b737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2e6b0-8f19-4bff-93ee-ed4b45cc15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bbf24-3deb-447c-b59f-017e66b73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ddebbf24-3deb-447c-b59f-017e66b7374b"/>
  </ds:schemaRefs>
</ds:datastoreItem>
</file>

<file path=customXml/itemProps3.xml><?xml version="1.0" encoding="utf-8"?>
<ds:datastoreItem xmlns:ds="http://schemas.openxmlformats.org/officeDocument/2006/customXml" ds:itemID="{8F93E290-0190-441A-80EE-BA51E3C15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2e6b0-8f19-4bff-93ee-ed4b45cc15ba"/>
    <ds:schemaRef ds:uri="ddebbf24-3deb-447c-b59f-017e66b73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2022-05-19T16:34:00Z</dcterms:created>
  <dcterms:modified xsi:type="dcterms:W3CDTF">2022-05-23T16:15:00Z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0x010100240F8BADF260554FA083ADE4DE51680E</vt:lpwstr>
  </property>
</Properties>
</file>